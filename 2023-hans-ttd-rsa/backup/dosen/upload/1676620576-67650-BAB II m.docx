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b/>
          <w:sz w:val="24"/>
          <w:szCs w:val="24"/>
        </w:rPr>
      </w:pPr>
      <w:r>
        <w:rPr>
          <w:rFonts w:ascii="Times New Roman" w:hAnsi="Times New Roman"/>
          <w:b/>
          <w:sz w:val="24"/>
          <w:szCs w:val="24"/>
        </w:rPr>
        <w:t>BAB II</w:t>
      </w:r>
    </w:p>
    <w:p>
      <w:pPr>
        <w:spacing w:line="480" w:lineRule="auto"/>
        <w:jc w:val="center"/>
        <w:rPr>
          <w:rFonts w:ascii="Times New Roman" w:hAnsi="Times New Roman"/>
          <w:b/>
          <w:sz w:val="24"/>
          <w:szCs w:val="24"/>
        </w:rPr>
      </w:pPr>
      <w:r>
        <w:rPr>
          <w:rFonts w:ascii="Times New Roman" w:hAnsi="Times New Roman"/>
          <w:b/>
          <w:sz w:val="24"/>
          <w:szCs w:val="24"/>
        </w:rPr>
        <w:t>LANDASAN TEORI</w:t>
      </w:r>
    </w:p>
    <w:p>
      <w:pPr>
        <w:spacing w:line="480" w:lineRule="auto"/>
        <w:jc w:val="center"/>
        <w:rPr>
          <w:rFonts w:ascii="Times New Roman" w:hAnsi="Times New Roman"/>
          <w:b/>
          <w:sz w:val="24"/>
          <w:szCs w:val="24"/>
        </w:rPr>
      </w:pPr>
    </w:p>
    <w:p>
      <w:pPr>
        <w:spacing w:line="480" w:lineRule="auto"/>
        <w:ind w:left="709" w:hanging="709"/>
        <w:rPr>
          <w:rFonts w:ascii="Times New Roman" w:hAnsi="Times New Roman"/>
          <w:b/>
          <w:sz w:val="24"/>
          <w:szCs w:val="24"/>
        </w:rPr>
      </w:pPr>
      <w:r>
        <w:rPr>
          <w:rFonts w:ascii="Times New Roman" w:hAnsi="Times New Roman"/>
          <w:b/>
          <w:sz w:val="24"/>
          <w:szCs w:val="24"/>
        </w:rPr>
        <w:t xml:space="preserve">2.1 </w:t>
      </w:r>
      <w:r>
        <w:rPr>
          <w:rFonts w:ascii="Times New Roman" w:hAnsi="Times New Roman"/>
          <w:b/>
          <w:sz w:val="24"/>
          <w:szCs w:val="24"/>
        </w:rPr>
        <w:tab/>
      </w:r>
      <w:r>
        <w:rPr>
          <w:rFonts w:ascii="Times New Roman" w:hAnsi="Times New Roman"/>
          <w:b/>
          <w:sz w:val="24"/>
          <w:szCs w:val="24"/>
        </w:rPr>
        <w:t>Defenisi–Defenisi</w:t>
      </w:r>
    </w:p>
    <w:p>
      <w:pPr>
        <w:spacing w:line="480" w:lineRule="auto"/>
        <w:ind w:left="709" w:hanging="709"/>
        <w:rPr>
          <w:rFonts w:ascii="Times New Roman" w:hAnsi="Times New Roman"/>
          <w:b/>
          <w:sz w:val="24"/>
          <w:szCs w:val="24"/>
        </w:rPr>
      </w:pPr>
      <w:r>
        <w:rPr>
          <w:rFonts w:ascii="Times New Roman" w:hAnsi="Times New Roman"/>
          <w:b/>
          <w:sz w:val="24"/>
          <w:szCs w:val="24"/>
        </w:rPr>
        <w:t>2.1.1</w:t>
      </w:r>
      <w:r>
        <w:rPr>
          <w:rFonts w:ascii="Times New Roman" w:hAnsi="Times New Roman"/>
          <w:b/>
          <w:sz w:val="24"/>
          <w:szCs w:val="24"/>
        </w:rPr>
        <w:tab/>
      </w:r>
      <w:r>
        <w:rPr>
          <w:rFonts w:ascii="Times New Roman" w:hAnsi="Times New Roman"/>
          <w:b/>
          <w:sz w:val="24"/>
          <w:szCs w:val="24"/>
        </w:rPr>
        <w:t>Sistem</w:t>
      </w:r>
      <w:bookmarkStart w:id="0" w:name="_GoBack"/>
    </w:p>
    <w:p>
      <w:pPr>
        <w:spacing w:line="480" w:lineRule="auto"/>
        <w:ind w:hanging="709"/>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Pengertian  sistem menurut (Erawati, 2019) sistem adalah jaringan proses kerja yang saling terkait dan berkumpul guna untuk mencapai sebuah tujuan serta melakukan suatu kegiatan (Maydianto &amp; Ridho 2021, h. 50).</w:t>
      </w:r>
    </w:p>
    <w:p>
      <w:pPr>
        <w:spacing w:line="480" w:lineRule="auto"/>
        <w:ind w:hanging="709"/>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Kemudian sistem adalah suatu jaringan kerja dari prosedur yang saling berhubun</w:t>
      </w:r>
      <w:bookmarkEnd w:id="0"/>
      <w:r>
        <w:rPr>
          <w:rFonts w:ascii="Times New Roman" w:hAnsi="Times New Roman"/>
          <w:sz w:val="24"/>
          <w:szCs w:val="24"/>
        </w:rPr>
        <w:t>gan, berkumpul bersama – sama untuk melakukan sasaran tertentu (Anggraini, pasha, dkk 2020, h. 65).</w:t>
      </w:r>
    </w:p>
    <w:p>
      <w:pPr>
        <w:spacing w:line="480" w:lineRule="auto"/>
        <w:ind w:hanging="709"/>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Defenisi lainya sistem adalah kumpulan komponen yang saling terkait satu dengan yang lainnya kegiatan pokok untuk mencapai suatu tujuan tertentu (Rasefta &amp; Esabella 2020, h.52).</w:t>
      </w:r>
      <w:r>
        <w:rPr>
          <w:rFonts w:ascii="Times New Roman" w:hAnsi="Times New Roman"/>
          <w:sz w:val="24"/>
          <w:szCs w:val="24"/>
        </w:rPr>
        <w:tab/>
      </w:r>
    </w:p>
    <w:p>
      <w:pPr>
        <w:spacing w:line="480" w:lineRule="auto"/>
        <w:rPr>
          <w:rFonts w:ascii="Times New Roman" w:hAnsi="Times New Roman"/>
          <w:bCs/>
          <w:sz w:val="24"/>
          <w:szCs w:val="24"/>
        </w:rPr>
      </w:pPr>
      <w:r>
        <w:rPr>
          <w:rFonts w:ascii="Times New Roman" w:hAnsi="Times New Roman"/>
          <w:b/>
          <w:sz w:val="24"/>
          <w:szCs w:val="24"/>
        </w:rPr>
        <w:tab/>
      </w:r>
      <w:r>
        <w:rPr>
          <w:rFonts w:ascii="Times New Roman" w:hAnsi="Times New Roman"/>
          <w:sz w:val="24"/>
          <w:szCs w:val="24"/>
        </w:rPr>
        <w:t xml:space="preserve">Dari pengertian sistem menurut pendapat ahli diatas, dapat peneliti simpulkan bahwa </w:t>
      </w:r>
      <w:r>
        <w:rPr>
          <w:rFonts w:hint="default" w:ascii="Times New Roman" w:hAnsi="Times New Roman"/>
          <w:sz w:val="24"/>
          <w:szCs w:val="24"/>
        </w:rPr>
        <w:t>sistem merupakan suatu jaringan proses atau prosedur kerja yang terdiri dari beberapa komponen yang saling terkait dan bekerja sama untuk mencapai tujuan tertentu. Sistem dapat berupa jaringan kerja dari prosedur, kumpulan komponen yang saling terkait satu sama lain, atau kegiatan pokok yang saling berhubungan. Dalam konteks yang lebih umum, sistem dapat merujuk pada berbagai jenis jaringan atau kumpulan yang terdiri dari komponen atau unsur yang saling terkait dan bekerja sama untuk mencapai tujuan atau melakukan kegiatan tertentu</w:t>
      </w:r>
      <w:r>
        <w:rPr>
          <w:rFonts w:ascii="Times New Roman" w:hAnsi="Times New Roman"/>
          <w:sz w:val="24"/>
          <w:szCs w:val="24"/>
        </w:rPr>
        <w:t>.</w:t>
      </w:r>
    </w:p>
    <w:p>
      <w:pPr>
        <w:spacing w:line="480" w:lineRule="auto"/>
        <w:ind w:left="709" w:hanging="709"/>
        <w:rPr>
          <w:rFonts w:ascii="Times New Roman" w:hAnsi="Times New Roman"/>
          <w:b/>
          <w:sz w:val="24"/>
          <w:szCs w:val="24"/>
        </w:rPr>
      </w:pPr>
      <w:r>
        <w:rPr>
          <w:rFonts w:ascii="Times New Roman" w:hAnsi="Times New Roman"/>
          <w:b/>
          <w:sz w:val="24"/>
          <w:szCs w:val="24"/>
        </w:rPr>
        <w:t>2.1.2    Informasi</w:t>
      </w:r>
    </w:p>
    <w:p>
      <w:pPr>
        <w:spacing w:line="480" w:lineRule="auto"/>
        <w:ind w:hanging="709"/>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Pengertian Informasi adalah data mentah yang telah diolah sedemikian rupa sehingga menghasilkan sesuatu yang bermakna bagi penggunanya dalam mengambil keputusan (Rasefta &amp; Esabella 2020, h.52).</w:t>
      </w:r>
      <w:r>
        <w:rPr>
          <w:rFonts w:ascii="Times New Roman" w:hAnsi="Times New Roman"/>
          <w:sz w:val="24"/>
          <w:szCs w:val="24"/>
        </w:rPr>
        <w:tab/>
      </w:r>
    </w:p>
    <w:p>
      <w:pPr>
        <w:spacing w:line="480" w:lineRule="auto"/>
        <w:ind w:hanging="709"/>
        <w:rPr>
          <w:rFonts w:hint="default" w:ascii="Times New Roman" w:hAnsi="Times New Roman"/>
          <w:sz w:val="24"/>
          <w:szCs w:val="24"/>
          <w:lang w:val="en-US"/>
        </w:rPr>
      </w:pPr>
      <w:r>
        <w:rPr>
          <w:rFonts w:hint="default" w:ascii="Times New Roman" w:hAnsi="Times New Roman"/>
          <w:sz w:val="24"/>
          <w:szCs w:val="24"/>
          <w:lang w:val="en-US"/>
        </w:rPr>
        <w:tab/>
        <w:t/>
      </w:r>
      <w:r>
        <w:rPr>
          <w:rFonts w:hint="default" w:ascii="Times New Roman" w:hAnsi="Times New Roman"/>
          <w:sz w:val="24"/>
          <w:szCs w:val="24"/>
          <w:lang w:val="en-US"/>
        </w:rPr>
        <w:tab/>
        <w:t>Dalam buku analisa perancangan sistem informasi menurutu (Jogiyanoto, H. M., 2005) informasi adalah data yang diolah dalam bentuk yang lebih berguna dan lebih berarti bagi yang menerimanya (Yudi, A.N, et al 2019, h.9).</w:t>
      </w:r>
    </w:p>
    <w:p>
      <w:pPr>
        <w:spacing w:line="480" w:lineRule="auto"/>
        <w:ind w:hanging="709"/>
        <w:rPr>
          <w:rFonts w:hint="default" w:ascii="Times New Roman" w:hAnsi="Times New Roman"/>
          <w:sz w:val="24"/>
          <w:szCs w:val="24"/>
          <w:lang w:val="en-US"/>
        </w:rPr>
      </w:pPr>
      <w:r>
        <w:rPr>
          <w:rFonts w:hint="default" w:ascii="Times New Roman" w:hAnsi="Times New Roman"/>
          <w:sz w:val="24"/>
          <w:szCs w:val="24"/>
          <w:lang w:val="en-US"/>
        </w:rPr>
        <w:tab/>
        <w:t/>
      </w:r>
      <w:r>
        <w:rPr>
          <w:rFonts w:hint="default" w:ascii="Times New Roman" w:hAnsi="Times New Roman"/>
          <w:sz w:val="24"/>
          <w:szCs w:val="24"/>
          <w:lang w:val="en-US"/>
        </w:rPr>
        <w:tab/>
        <w:t>Informasi  merupakan  data-data  yang  diproses  sedemikian  rupa  sehingga  memiliki maksud dan tujuan bagi setiap orang yang membutuhkan informasi tersebut (Pagaribuan &amp; Subakti 2019, h.105).</w:t>
      </w:r>
    </w:p>
    <w:p>
      <w:pPr>
        <w:spacing w:line="480" w:lineRule="auto"/>
        <w:ind w:hanging="709"/>
        <w:rPr>
          <w:rFonts w:ascii="Times New Roman" w:hAnsi="Times New Roman"/>
          <w:bCs/>
          <w:sz w:val="24"/>
          <w:szCs w:val="24"/>
        </w:rPr>
      </w:pPr>
      <w:r>
        <w:rPr>
          <w:rFonts w:hint="default" w:ascii="Times New Roman" w:hAnsi="Times New Roman"/>
          <w:sz w:val="24"/>
          <w:szCs w:val="24"/>
          <w:lang w:val="en-US"/>
        </w:rPr>
        <w:tab/>
        <w:t/>
      </w:r>
      <w:r>
        <w:rPr>
          <w:rFonts w:hint="default" w:ascii="Times New Roman" w:hAnsi="Times New Roman"/>
          <w:sz w:val="24"/>
          <w:szCs w:val="24"/>
          <w:lang w:val="en-US"/>
        </w:rPr>
        <w:tab/>
        <w:t>Berdasarkan beberapa pendapat para ahli diatas, maka peneliti menarik kesimpulan bahwa informasi adalah hasil dari pengolahan data yang memiliki makna dan kegunaan bagi penggunanya dalam mengambil keputusan atau tindakan tertentu. Informasi membantu orang untuk memahami dan menganalisis situasi atau kondisi tertentu sehingga dapat mengambil tindakan yang tepat dan efektif. Selain itu, informasi juga harus diproses dengan baik sehingga dapat menjadi lebih berguna dan berarti bagi penggunanya.</w:t>
      </w:r>
    </w:p>
    <w:p>
      <w:pPr>
        <w:spacing w:line="480" w:lineRule="auto"/>
        <w:ind w:left="709" w:hanging="709"/>
        <w:rPr>
          <w:rFonts w:ascii="Times New Roman" w:hAnsi="Times New Roman"/>
          <w:b/>
          <w:sz w:val="24"/>
          <w:szCs w:val="24"/>
        </w:rPr>
      </w:pPr>
      <w:r>
        <w:rPr>
          <w:rFonts w:ascii="Times New Roman" w:hAnsi="Times New Roman"/>
          <w:b/>
          <w:sz w:val="24"/>
          <w:szCs w:val="24"/>
        </w:rPr>
        <w:t>2.1.3</w:t>
      </w:r>
      <w:r>
        <w:rPr>
          <w:rFonts w:ascii="Times New Roman" w:hAnsi="Times New Roman"/>
          <w:b/>
          <w:sz w:val="24"/>
          <w:szCs w:val="24"/>
        </w:rPr>
        <w:tab/>
      </w:r>
      <w:r>
        <w:rPr>
          <w:rFonts w:ascii="Times New Roman" w:hAnsi="Times New Roman"/>
          <w:b/>
          <w:sz w:val="24"/>
          <w:szCs w:val="24"/>
        </w:rPr>
        <w:t>Sistem Informasi</w:t>
      </w:r>
    </w:p>
    <w:p>
      <w:pPr>
        <w:tabs>
          <w:tab w:val="left" w:pos="709"/>
        </w:tabs>
        <w:spacing w:line="480" w:lineRule="auto"/>
        <w:rPr>
          <w:rFonts w:ascii="Times New Roman" w:hAnsi="Times New Roman"/>
          <w:sz w:val="24"/>
          <w:szCs w:val="24"/>
        </w:rPr>
      </w:pPr>
      <w:r>
        <w:rPr>
          <w:rFonts w:ascii="Times New Roman" w:hAnsi="Times New Roman"/>
          <w:sz w:val="24"/>
          <w:szCs w:val="24"/>
        </w:rPr>
        <w:tab/>
      </w:r>
    </w:p>
    <w:p>
      <w:pPr>
        <w:spacing w:line="480" w:lineRule="auto"/>
        <w:rPr>
          <w:rFonts w:ascii="Times New Roman" w:hAnsi="Times New Roman"/>
          <w:b/>
          <w:sz w:val="24"/>
          <w:szCs w:val="24"/>
        </w:rPr>
      </w:pPr>
    </w:p>
    <w:p>
      <w:pPr>
        <w:spacing w:line="480" w:lineRule="auto"/>
        <w:rPr>
          <w:rFonts w:ascii="Times New Roman" w:hAnsi="Times New Roman"/>
          <w:b/>
          <w:sz w:val="24"/>
          <w:szCs w:val="24"/>
        </w:rPr>
        <w:sectPr>
          <w:footerReference r:id="rId7" w:type="first"/>
          <w:headerReference r:id="rId5" w:type="default"/>
          <w:footerReference r:id="rId6" w:type="default"/>
          <w:type w:val="continuous"/>
          <w:pgSz w:w="11906" w:h="16838"/>
          <w:pgMar w:top="2268" w:right="1701" w:bottom="1701" w:left="2268" w:header="709" w:footer="1126" w:gutter="0"/>
          <w:pgNumType w:start="11"/>
          <w:cols w:space="708" w:num="1"/>
          <w:titlePg/>
          <w:docGrid w:linePitch="360" w:charSpace="0"/>
        </w:sectPr>
      </w:pPr>
    </w:p>
    <w:p>
      <w:pPr>
        <w:spacing w:line="480" w:lineRule="auto"/>
        <w:ind w:left="709" w:hanging="709"/>
        <w:rPr>
          <w:rFonts w:ascii="Times New Roman" w:hAnsi="Times New Roman"/>
          <w:b/>
          <w:sz w:val="24"/>
          <w:szCs w:val="24"/>
          <w:lang w:val="en-US"/>
        </w:rPr>
      </w:pPr>
      <w:r>
        <w:rPr>
          <w:rFonts w:ascii="Times New Roman" w:hAnsi="Times New Roman"/>
          <w:b/>
          <w:sz w:val="24"/>
          <w:szCs w:val="24"/>
        </w:rPr>
        <w:t>2.1.4</w:t>
      </w:r>
      <w:r>
        <w:rPr>
          <w:rFonts w:ascii="Times New Roman" w:hAnsi="Times New Roman"/>
          <w:b/>
          <w:sz w:val="24"/>
          <w:szCs w:val="24"/>
        </w:rPr>
        <w:tab/>
      </w:r>
      <w:r>
        <w:rPr>
          <w:rFonts w:ascii="Times New Roman" w:hAnsi="Times New Roman"/>
          <w:b/>
          <w:sz w:val="24"/>
          <w:szCs w:val="24"/>
          <w:lang w:val="en-US"/>
        </w:rPr>
        <w:t>Akademik</w:t>
      </w:r>
    </w:p>
    <w:p>
      <w:pPr>
        <w:tabs>
          <w:tab w:val="left" w:pos="709"/>
        </w:tabs>
        <w:spacing w:line="480" w:lineRule="auto"/>
        <w:rPr>
          <w:rFonts w:ascii="Times New Roman" w:hAnsi="Times New Roman"/>
          <w:sz w:val="24"/>
          <w:szCs w:val="24"/>
        </w:rPr>
      </w:pPr>
      <w:r>
        <w:rPr>
          <w:rFonts w:ascii="Times New Roman" w:hAnsi="Times New Roman"/>
          <w:sz w:val="24"/>
          <w:szCs w:val="24"/>
        </w:rPr>
        <w:tab/>
      </w:r>
    </w:p>
    <w:p>
      <w:pPr>
        <w:tabs>
          <w:tab w:val="left" w:pos="709"/>
        </w:tabs>
        <w:spacing w:line="480" w:lineRule="auto"/>
        <w:rPr>
          <w:rFonts w:ascii="Times New Roman" w:hAnsi="Times New Roman"/>
          <w:sz w:val="24"/>
          <w:szCs w:val="24"/>
        </w:rPr>
      </w:pPr>
    </w:p>
    <w:p>
      <w:pPr>
        <w:tabs>
          <w:tab w:val="left" w:pos="709"/>
        </w:tabs>
        <w:spacing w:line="480" w:lineRule="auto"/>
        <w:rPr>
          <w:rFonts w:ascii="Times New Roman" w:hAnsi="Times New Roman"/>
          <w:b/>
          <w:sz w:val="24"/>
          <w:szCs w:val="24"/>
          <w:lang w:val="en-US"/>
        </w:rPr>
      </w:pPr>
      <w:r>
        <w:rPr>
          <w:rFonts w:ascii="Times New Roman" w:hAnsi="Times New Roman"/>
          <w:b/>
          <w:sz w:val="24"/>
          <w:szCs w:val="24"/>
        </w:rPr>
        <w:t>2.1.5</w:t>
      </w:r>
      <w:r>
        <w:rPr>
          <w:rFonts w:ascii="Times New Roman" w:hAnsi="Times New Roman"/>
          <w:b/>
          <w:sz w:val="24"/>
          <w:szCs w:val="24"/>
        </w:rPr>
        <w:tab/>
      </w:r>
      <w:r>
        <w:rPr>
          <w:rFonts w:ascii="Times New Roman" w:hAnsi="Times New Roman"/>
          <w:b/>
          <w:sz w:val="24"/>
          <w:szCs w:val="24"/>
          <w:lang w:val="en-US"/>
        </w:rPr>
        <w:t>Pesantren</w:t>
      </w:r>
    </w:p>
    <w:p>
      <w:pPr>
        <w:spacing w:line="480" w:lineRule="auto"/>
        <w:ind w:hanging="709"/>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p>
    <w:p>
      <w:pPr>
        <w:tabs>
          <w:tab w:val="left" w:pos="993"/>
        </w:tabs>
        <w:spacing w:line="480" w:lineRule="auto"/>
        <w:rPr>
          <w:rFonts w:ascii="Times New Roman" w:hAnsi="Times New Roman"/>
          <w:b/>
          <w:sz w:val="24"/>
          <w:szCs w:val="24"/>
        </w:rPr>
      </w:pPr>
    </w:p>
    <w:p>
      <w:pPr>
        <w:tabs>
          <w:tab w:val="left" w:pos="993"/>
        </w:tabs>
        <w:spacing w:line="480" w:lineRule="auto"/>
        <w:rPr>
          <w:rFonts w:ascii="Times New Roman" w:hAnsi="Times New Roman"/>
          <w:b/>
          <w:sz w:val="24"/>
          <w:szCs w:val="24"/>
        </w:rPr>
      </w:pPr>
      <w:r>
        <w:rPr>
          <w:rFonts w:ascii="Times New Roman" w:hAnsi="Times New Roman"/>
          <w:b/>
          <w:sz w:val="24"/>
          <w:szCs w:val="24"/>
        </w:rPr>
        <w:t xml:space="preserve">2.1.6 </w:t>
      </w:r>
      <w:r>
        <w:rPr>
          <w:rFonts w:ascii="Times New Roman" w:hAnsi="Times New Roman"/>
          <w:b/>
          <w:i/>
          <w:iCs/>
          <w:sz w:val="24"/>
          <w:szCs w:val="24"/>
        </w:rPr>
        <w:t>WEB</w:t>
      </w:r>
    </w:p>
    <w:p>
      <w:pPr>
        <w:spacing w:line="480" w:lineRule="auto"/>
        <w:ind w:left="709" w:hanging="709"/>
        <w:rPr>
          <w:rFonts w:ascii="Times New Roman" w:hAnsi="Times New Roman"/>
          <w:b/>
          <w:sz w:val="24"/>
          <w:szCs w:val="24"/>
        </w:rPr>
      </w:pPr>
    </w:p>
    <w:p>
      <w:pPr>
        <w:spacing w:line="480" w:lineRule="auto"/>
        <w:ind w:left="709" w:hanging="709"/>
        <w:rPr>
          <w:rFonts w:ascii="Times New Roman" w:hAnsi="Times New Roman"/>
          <w:b/>
          <w:sz w:val="24"/>
          <w:szCs w:val="24"/>
          <w:lang w:val="en-US"/>
        </w:rPr>
      </w:pPr>
      <w:r>
        <w:rPr>
          <w:rFonts w:ascii="Times New Roman" w:hAnsi="Times New Roman"/>
          <w:b/>
          <w:sz w:val="24"/>
          <w:szCs w:val="24"/>
        </w:rPr>
        <w:t>2.1.7</w:t>
      </w:r>
      <w:r>
        <w:rPr>
          <w:rFonts w:ascii="Times New Roman" w:hAnsi="Times New Roman"/>
          <w:b/>
          <w:sz w:val="24"/>
          <w:szCs w:val="24"/>
        </w:rPr>
        <w:tab/>
      </w:r>
      <w:r>
        <w:rPr>
          <w:rFonts w:ascii="Times New Roman" w:hAnsi="Times New Roman"/>
          <w:b/>
          <w:bCs/>
          <w:sz w:val="24"/>
          <w:szCs w:val="24"/>
          <w:shd w:val="clear" w:color="auto" w:fill="FFFFFF"/>
          <w:lang w:val="en-US"/>
        </w:rPr>
        <w:t>Siakadpondokpesantrenzulhijjah</w:t>
      </w:r>
    </w:p>
    <w:p>
      <w:pPr>
        <w:pStyle w:val="10"/>
        <w:spacing w:line="480" w:lineRule="auto"/>
        <w:ind w:left="0" w:firstLine="720"/>
        <w:rPr>
          <w:rFonts w:ascii="Times New Roman" w:hAnsi="Times New Roman"/>
          <w:bCs/>
          <w:sz w:val="24"/>
          <w:szCs w:val="24"/>
          <w:lang w:val="en-US"/>
        </w:rPr>
      </w:pPr>
      <w:r>
        <w:rPr>
          <w:rFonts w:ascii="Times New Roman" w:hAnsi="Times New Roman"/>
          <w:sz w:val="24"/>
          <w:szCs w:val="24"/>
          <w:shd w:val="clear" w:color="auto" w:fill="FFFFFF"/>
        </w:rPr>
        <w:t xml:space="preserve">suatu media yang berfungsi sebagai sarana penyampaian informasi tertentu tentang </w:t>
      </w:r>
      <w:r>
        <w:rPr>
          <w:rFonts w:ascii="Times New Roman" w:hAnsi="Times New Roman"/>
          <w:sz w:val="24"/>
          <w:szCs w:val="24"/>
          <w:shd w:val="clear" w:color="auto" w:fill="FFFFFF"/>
          <w:lang w:val="en-US"/>
        </w:rPr>
        <w:t>pondok</w:t>
      </w:r>
    </w:p>
    <w:p>
      <w:pPr>
        <w:tabs>
          <w:tab w:val="left" w:pos="993"/>
        </w:tabs>
        <w:spacing w:line="480" w:lineRule="auto"/>
        <w:rPr>
          <w:rFonts w:ascii="Times New Roman" w:hAnsi="Times New Roman"/>
          <w:bCs/>
          <w:sz w:val="24"/>
          <w:szCs w:val="24"/>
        </w:rPr>
      </w:pPr>
    </w:p>
    <w:p>
      <w:pPr>
        <w:spacing w:line="480" w:lineRule="auto"/>
        <w:ind w:left="709" w:hanging="709"/>
        <w:rPr>
          <w:rFonts w:ascii="Times New Roman" w:hAnsi="Times New Roman"/>
          <w:b/>
          <w:sz w:val="24"/>
          <w:szCs w:val="24"/>
        </w:rPr>
      </w:pPr>
      <w:r>
        <w:rPr>
          <w:rFonts w:ascii="Times New Roman" w:hAnsi="Times New Roman"/>
          <w:b/>
          <w:sz w:val="24"/>
          <w:szCs w:val="24"/>
        </w:rPr>
        <w:t>2.2</w:t>
      </w:r>
      <w:r>
        <w:rPr>
          <w:rFonts w:ascii="Times New Roman" w:hAnsi="Times New Roman"/>
          <w:b/>
          <w:sz w:val="24"/>
          <w:szCs w:val="24"/>
        </w:rPr>
        <w:tab/>
      </w:r>
      <w:r>
        <w:rPr>
          <w:rFonts w:ascii="Times New Roman" w:hAnsi="Times New Roman"/>
          <w:b/>
          <w:sz w:val="24"/>
          <w:szCs w:val="24"/>
        </w:rPr>
        <w:t>Pemodelan Sistem</w:t>
      </w:r>
    </w:p>
    <w:p>
      <w:pPr>
        <w:spacing w:line="480" w:lineRule="auto"/>
        <w:ind w:left="709" w:hanging="709"/>
        <w:rPr>
          <w:rFonts w:ascii="Times New Roman" w:hAnsi="Times New Roman"/>
          <w:b/>
          <w:sz w:val="24"/>
          <w:szCs w:val="24"/>
        </w:rPr>
      </w:pPr>
      <w:r>
        <w:rPr>
          <w:rFonts w:ascii="Times New Roman" w:hAnsi="Times New Roman"/>
          <w:b/>
          <w:sz w:val="24"/>
          <w:szCs w:val="24"/>
        </w:rPr>
        <w:t>2.2.1</w:t>
      </w:r>
      <w:r>
        <w:rPr>
          <w:rFonts w:ascii="Times New Roman" w:hAnsi="Times New Roman"/>
          <w:b/>
          <w:sz w:val="24"/>
          <w:szCs w:val="24"/>
        </w:rPr>
        <w:tab/>
      </w:r>
      <w:r>
        <w:rPr>
          <w:rFonts w:ascii="Times New Roman" w:hAnsi="Times New Roman"/>
          <w:b/>
          <w:i/>
          <w:iCs/>
          <w:sz w:val="24"/>
          <w:szCs w:val="24"/>
        </w:rPr>
        <w:t>Data Flow Diagram (DFD)</w:t>
      </w:r>
    </w:p>
    <w:p>
      <w:pPr>
        <w:tabs>
          <w:tab w:val="left" w:pos="709"/>
        </w:tabs>
        <w:spacing w:line="480" w:lineRule="auto"/>
        <w:rPr>
          <w:rFonts w:ascii="Times New Roman" w:hAnsi="Times New Roman"/>
          <w:sz w:val="24"/>
          <w:szCs w:val="24"/>
        </w:rPr>
      </w:pPr>
      <w:r>
        <w:rPr>
          <w:rFonts w:ascii="Times New Roman" w:hAnsi="Times New Roman"/>
          <w:b/>
          <w:sz w:val="24"/>
          <w:szCs w:val="24"/>
        </w:rPr>
        <w:tab/>
      </w:r>
    </w:p>
    <w:p>
      <w:pPr>
        <w:pStyle w:val="10"/>
        <w:tabs>
          <w:tab w:val="left" w:pos="709"/>
        </w:tabs>
        <w:spacing w:line="480" w:lineRule="auto"/>
        <w:ind w:left="644"/>
        <w:rPr>
          <w:rFonts w:ascii="Times New Roman" w:hAnsi="Times New Roman"/>
          <w:sz w:val="24"/>
          <w:szCs w:val="24"/>
        </w:rPr>
      </w:pPr>
    </w:p>
    <w:p>
      <w:pPr>
        <w:pStyle w:val="10"/>
        <w:spacing w:line="480" w:lineRule="auto"/>
        <w:ind w:left="709" w:hanging="709"/>
        <w:rPr>
          <w:rFonts w:ascii="Times New Roman" w:hAnsi="Times New Roman"/>
          <w:b/>
          <w:bCs/>
          <w:sz w:val="24"/>
          <w:szCs w:val="24"/>
        </w:rPr>
      </w:pPr>
      <w:r>
        <w:rPr>
          <w:rFonts w:ascii="Times New Roman" w:hAnsi="Times New Roman"/>
          <w:b/>
          <w:bCs/>
          <w:sz w:val="24"/>
          <w:szCs w:val="24"/>
        </w:rPr>
        <w:t>2.2.2Simbol – Simbol DFD</w:t>
      </w:r>
    </w:p>
    <w:p>
      <w:pPr>
        <w:spacing w:line="480" w:lineRule="auto"/>
        <w:ind w:left="709" w:hanging="709"/>
        <w:rPr>
          <w:rFonts w:ascii="Times New Roman" w:hAnsi="Times New Roman"/>
          <w:b/>
          <w:sz w:val="24"/>
          <w:szCs w:val="24"/>
        </w:rPr>
      </w:pPr>
    </w:p>
    <w:p>
      <w:pPr>
        <w:spacing w:line="480" w:lineRule="auto"/>
        <w:ind w:left="709" w:hanging="709"/>
        <w:rPr>
          <w:rFonts w:ascii="Times New Roman" w:hAnsi="Times New Roman"/>
          <w:b/>
          <w:sz w:val="24"/>
          <w:szCs w:val="24"/>
        </w:rPr>
      </w:pPr>
      <w:r>
        <w:rPr>
          <w:rFonts w:ascii="Times New Roman" w:hAnsi="Times New Roman"/>
          <w:b/>
          <w:sz w:val="24"/>
          <w:szCs w:val="24"/>
        </w:rPr>
        <w:t xml:space="preserve">2.3      </w:t>
      </w:r>
      <w:r>
        <w:rPr>
          <w:rFonts w:ascii="Times New Roman" w:hAnsi="Times New Roman"/>
          <w:b/>
          <w:i/>
          <w:iCs/>
          <w:sz w:val="24"/>
          <w:szCs w:val="24"/>
        </w:rPr>
        <w:t xml:space="preserve">Tools </w:t>
      </w:r>
      <w:r>
        <w:rPr>
          <w:rFonts w:ascii="Times New Roman" w:hAnsi="Times New Roman"/>
          <w:b/>
          <w:sz w:val="24"/>
          <w:szCs w:val="24"/>
        </w:rPr>
        <w:t>Aplikasi Yang Digunakan</w:t>
      </w:r>
    </w:p>
    <w:p>
      <w:pPr>
        <w:spacing w:line="480" w:lineRule="auto"/>
        <w:ind w:left="709" w:hanging="709"/>
        <w:rPr>
          <w:rFonts w:ascii="Times New Roman" w:hAnsi="Times New Roman"/>
          <w:b/>
          <w:sz w:val="24"/>
          <w:szCs w:val="24"/>
        </w:rPr>
      </w:pPr>
      <w:r>
        <w:rPr>
          <w:rFonts w:ascii="Times New Roman" w:hAnsi="Times New Roman"/>
          <w:b/>
          <w:sz w:val="24"/>
          <w:szCs w:val="24"/>
        </w:rPr>
        <w:t>2.3.1</w:t>
      </w:r>
      <w:r>
        <w:rPr>
          <w:rFonts w:ascii="Times New Roman" w:hAnsi="Times New Roman"/>
          <w:b/>
          <w:sz w:val="24"/>
          <w:szCs w:val="24"/>
        </w:rPr>
        <w:tab/>
      </w:r>
      <w:r>
        <w:rPr>
          <w:rFonts w:ascii="Times New Roman" w:hAnsi="Times New Roman"/>
          <w:b/>
          <w:sz w:val="24"/>
          <w:szCs w:val="24"/>
        </w:rPr>
        <w:t>Bahasa Pemograman</w:t>
      </w:r>
    </w:p>
    <w:p>
      <w:pPr>
        <w:tabs>
          <w:tab w:val="left" w:pos="993"/>
        </w:tabs>
        <w:spacing w:line="480" w:lineRule="auto"/>
        <w:rPr>
          <w:rFonts w:ascii="Times New Roman" w:hAnsi="Times New Roman"/>
          <w:b/>
          <w:sz w:val="24"/>
          <w:szCs w:val="24"/>
        </w:rPr>
      </w:pPr>
      <w:r>
        <w:rPr>
          <w:rFonts w:ascii="Times New Roman" w:hAnsi="Times New Roman"/>
          <w:b/>
          <w:sz w:val="24"/>
          <w:szCs w:val="24"/>
        </w:rPr>
        <w:t>2.3.1.1</w:t>
      </w:r>
      <w:r>
        <w:rPr>
          <w:rFonts w:ascii="Times New Roman" w:hAnsi="Times New Roman"/>
          <w:b/>
          <w:i/>
          <w:iCs/>
          <w:sz w:val="24"/>
          <w:szCs w:val="24"/>
        </w:rPr>
        <w:t>HTML</w:t>
      </w:r>
      <w:r>
        <w:rPr>
          <w:rFonts w:ascii="Times New Roman" w:hAnsi="Times New Roman"/>
          <w:b/>
          <w:sz w:val="24"/>
          <w:szCs w:val="24"/>
        </w:rPr>
        <w:t xml:space="preserve"> (</w:t>
      </w:r>
      <w:r>
        <w:rPr>
          <w:rFonts w:ascii="Times New Roman" w:hAnsi="Times New Roman"/>
          <w:b/>
          <w:i/>
          <w:sz w:val="24"/>
          <w:szCs w:val="24"/>
        </w:rPr>
        <w:t>Hypertext Markup Language</w:t>
      </w:r>
      <w:r>
        <w:rPr>
          <w:rFonts w:ascii="Times New Roman" w:hAnsi="Times New Roman"/>
          <w:b/>
          <w:sz w:val="24"/>
          <w:szCs w:val="24"/>
        </w:rPr>
        <w:t>)</w:t>
      </w:r>
    </w:p>
    <w:p>
      <w:pPr>
        <w:tabs>
          <w:tab w:val="left" w:pos="709"/>
        </w:tabs>
        <w:spacing w:line="480" w:lineRule="auto"/>
        <w:rPr>
          <w:rFonts w:ascii="Times New Roman" w:hAnsi="Times New Roman"/>
          <w:sz w:val="24"/>
          <w:szCs w:val="24"/>
        </w:rPr>
      </w:pPr>
      <w:r>
        <w:rPr>
          <w:rFonts w:ascii="Times New Roman" w:hAnsi="Times New Roman"/>
          <w:b/>
          <w:sz w:val="24"/>
          <w:szCs w:val="24"/>
        </w:rPr>
        <w:tab/>
      </w:r>
    </w:p>
    <w:p>
      <w:pPr>
        <w:tabs>
          <w:tab w:val="left" w:pos="993"/>
        </w:tabs>
        <w:spacing w:line="480" w:lineRule="auto"/>
        <w:rPr>
          <w:rFonts w:ascii="Times New Roman" w:hAnsi="Times New Roman"/>
          <w:i/>
          <w:iCs/>
          <w:sz w:val="24"/>
          <w:szCs w:val="24"/>
        </w:rPr>
      </w:pPr>
      <w:r>
        <w:rPr>
          <w:rFonts w:ascii="Times New Roman" w:hAnsi="Times New Roman"/>
          <w:b/>
          <w:sz w:val="24"/>
          <w:szCs w:val="24"/>
        </w:rPr>
        <w:t>2.3.1.2</w:t>
      </w:r>
      <w:r>
        <w:rPr>
          <w:rFonts w:ascii="Times New Roman" w:hAnsi="Times New Roman"/>
          <w:b/>
          <w:i/>
          <w:iCs/>
          <w:sz w:val="24"/>
          <w:szCs w:val="24"/>
        </w:rPr>
        <w:t>PHP</w:t>
      </w:r>
    </w:p>
    <w:p>
      <w:pPr>
        <w:tabs>
          <w:tab w:val="left" w:pos="993"/>
          <w:tab w:val="left" w:pos="1276"/>
        </w:tabs>
        <w:spacing w:line="480" w:lineRule="auto"/>
        <w:ind w:firstLine="709"/>
        <w:rPr>
          <w:rFonts w:ascii="Times New Roman" w:hAnsi="Times New Roman"/>
          <w:sz w:val="24"/>
          <w:szCs w:val="24"/>
        </w:rPr>
      </w:pPr>
    </w:p>
    <w:p>
      <w:pPr>
        <w:tabs>
          <w:tab w:val="left" w:pos="1276"/>
        </w:tabs>
        <w:spacing w:line="480" w:lineRule="auto"/>
        <w:rPr>
          <w:rFonts w:ascii="Times New Roman" w:hAnsi="Times New Roman"/>
          <w:b/>
          <w:i/>
          <w:iCs/>
          <w:sz w:val="24"/>
          <w:szCs w:val="24"/>
        </w:rPr>
      </w:pPr>
      <w:r>
        <w:rPr>
          <w:rFonts w:ascii="Times New Roman" w:hAnsi="Times New Roman"/>
          <w:b/>
          <w:sz w:val="24"/>
          <w:szCs w:val="24"/>
        </w:rPr>
        <w:t xml:space="preserve">2.3.1.3 </w:t>
      </w:r>
      <w:r>
        <w:rPr>
          <w:rFonts w:ascii="Times New Roman" w:hAnsi="Times New Roman"/>
          <w:b/>
          <w:i/>
          <w:iCs/>
          <w:sz w:val="24"/>
          <w:szCs w:val="24"/>
        </w:rPr>
        <w:t>CSS</w:t>
      </w:r>
    </w:p>
    <w:p>
      <w:pPr>
        <w:tabs>
          <w:tab w:val="left" w:pos="1276"/>
        </w:tabs>
        <w:spacing w:line="480" w:lineRule="auto"/>
        <w:rPr>
          <w:rFonts w:ascii="Times New Roman" w:hAnsi="Times New Roman"/>
          <w:i/>
          <w:sz w:val="24"/>
          <w:szCs w:val="24"/>
        </w:rPr>
      </w:pPr>
    </w:p>
    <w:p>
      <w:pPr>
        <w:pStyle w:val="10"/>
        <w:numPr>
          <w:ilvl w:val="2"/>
          <w:numId w:val="1"/>
        </w:numPr>
        <w:spacing w:line="480" w:lineRule="auto"/>
        <w:ind w:left="709"/>
        <w:rPr>
          <w:rFonts w:ascii="Times New Roman" w:hAnsi="Times New Roman"/>
          <w:b/>
          <w:i/>
          <w:iCs/>
          <w:sz w:val="24"/>
          <w:szCs w:val="24"/>
        </w:rPr>
      </w:pPr>
      <w:r>
        <w:rPr>
          <w:rFonts w:ascii="Times New Roman" w:hAnsi="Times New Roman"/>
          <w:b/>
          <w:i/>
          <w:iCs/>
          <w:sz w:val="24"/>
          <w:szCs w:val="24"/>
        </w:rPr>
        <w:t>Aplikasi Database</w:t>
      </w:r>
    </w:p>
    <w:p>
      <w:pPr>
        <w:spacing w:line="480" w:lineRule="auto"/>
        <w:ind w:left="709" w:hanging="709"/>
        <w:rPr>
          <w:rFonts w:ascii="Times New Roman" w:hAnsi="Times New Roman"/>
          <w:b/>
          <w:i/>
          <w:sz w:val="24"/>
          <w:szCs w:val="24"/>
        </w:rPr>
      </w:pPr>
      <w:r>
        <w:rPr>
          <w:rFonts w:ascii="Times New Roman" w:hAnsi="Times New Roman"/>
          <w:b/>
          <w:sz w:val="24"/>
          <w:szCs w:val="24"/>
        </w:rPr>
        <w:t xml:space="preserve">2.3.2.1 </w:t>
      </w:r>
      <w:r>
        <w:rPr>
          <w:rFonts w:ascii="Times New Roman" w:hAnsi="Times New Roman"/>
          <w:b/>
          <w:i/>
          <w:sz w:val="24"/>
          <w:szCs w:val="24"/>
        </w:rPr>
        <w:t>Xampp</w:t>
      </w:r>
    </w:p>
    <w:p>
      <w:pPr>
        <w:pStyle w:val="10"/>
        <w:spacing w:line="480" w:lineRule="auto"/>
        <w:ind w:left="0" w:firstLine="709"/>
        <w:rPr>
          <w:rFonts w:ascii="Times New Roman" w:hAnsi="Times New Roman"/>
          <w:i/>
          <w:iCs/>
          <w:sz w:val="24"/>
          <w:szCs w:val="24"/>
          <w:shd w:val="clear" w:color="auto" w:fill="FFFFFF"/>
        </w:rPr>
      </w:pPr>
      <w:r>
        <w:rPr>
          <w:rFonts w:ascii="Times New Roman" w:hAnsi="Times New Roman"/>
          <w:i/>
          <w:iCs/>
          <w:sz w:val="24"/>
          <w:szCs w:val="24"/>
        </w:rPr>
        <w:tab/>
      </w:r>
    </w:p>
    <w:p>
      <w:pPr>
        <w:spacing w:line="480" w:lineRule="auto"/>
        <w:rPr>
          <w:rFonts w:ascii="Times New Roman" w:hAnsi="Times New Roman"/>
          <w:sz w:val="24"/>
          <w:szCs w:val="24"/>
          <w:shd w:val="clear" w:color="auto" w:fill="FFFFFF"/>
        </w:rPr>
      </w:pPr>
    </w:p>
    <w:p>
      <w:pPr>
        <w:tabs>
          <w:tab w:val="left" w:pos="993"/>
        </w:tabs>
        <w:spacing w:line="480" w:lineRule="auto"/>
        <w:ind w:left="-11"/>
        <w:rPr>
          <w:rFonts w:ascii="Times New Roman" w:hAnsi="Times New Roman"/>
          <w:b/>
          <w:sz w:val="24"/>
          <w:szCs w:val="24"/>
        </w:rPr>
      </w:pPr>
      <w:r>
        <w:rPr>
          <w:rFonts w:ascii="Times New Roman" w:hAnsi="Times New Roman"/>
          <w:b/>
          <w:sz w:val="24"/>
          <w:szCs w:val="24"/>
        </w:rPr>
        <w:t xml:space="preserve">2.3.2.2 </w:t>
      </w:r>
      <w:r>
        <w:rPr>
          <w:rFonts w:ascii="Times New Roman" w:hAnsi="Times New Roman"/>
          <w:b/>
          <w:i/>
          <w:iCs/>
          <w:sz w:val="24"/>
          <w:szCs w:val="24"/>
        </w:rPr>
        <w:t>MysQL</w:t>
      </w:r>
    </w:p>
    <w:p>
      <w:pPr>
        <w:tabs>
          <w:tab w:val="left" w:pos="709"/>
        </w:tabs>
        <w:spacing w:line="480" w:lineRule="auto"/>
        <w:ind w:left="-11"/>
        <w:rPr>
          <w:rFonts w:ascii="Times New Roman" w:hAnsi="Times New Roman"/>
          <w:bCs/>
          <w:sz w:val="24"/>
          <w:szCs w:val="24"/>
        </w:rPr>
      </w:pPr>
      <w:r>
        <w:rPr>
          <w:rFonts w:ascii="Times New Roman" w:hAnsi="Times New Roman"/>
          <w:sz w:val="24"/>
          <w:szCs w:val="24"/>
        </w:rPr>
        <w:tab/>
      </w:r>
    </w:p>
    <w:p>
      <w:pPr>
        <w:tabs>
          <w:tab w:val="left" w:pos="709"/>
        </w:tabs>
        <w:spacing w:line="480" w:lineRule="auto"/>
        <w:ind w:left="-11"/>
        <w:rPr>
          <w:rFonts w:ascii="Times New Roman" w:hAnsi="Times New Roman"/>
          <w:bCs/>
          <w:sz w:val="24"/>
          <w:szCs w:val="24"/>
        </w:rPr>
      </w:pPr>
    </w:p>
    <w:sectPr>
      <w:type w:val="continuous"/>
      <w:pgSz w:w="11906" w:h="16838"/>
      <w:pgMar w:top="2268" w:right="1701" w:bottom="1701" w:left="2268" w:header="709" w:footer="709" w:gutter="0"/>
      <w:pgNumType w:start="14"/>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t>11</w:t>
    </w:r>
    <w: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jc w:val="right"/>
    </w:pPr>
  </w:p>
  <w:p>
    <w:pPr>
      <w:pStyle w:val="6"/>
      <w:jc w:val="right"/>
    </w:pPr>
  </w:p>
  <w:p>
    <w:pPr>
      <w:pStyle w:val="6"/>
      <w:jc w:val="right"/>
    </w:pPr>
    <w:r>
      <w:fldChar w:fldCharType="begin"/>
    </w:r>
    <w:r>
      <w:instrText xml:space="preserve"> PAGE   \* MERGEFORMAT </w:instrText>
    </w:r>
    <w:r>
      <w:fldChar w:fldCharType="separate"/>
    </w:r>
    <w:r>
      <w:t>15</w:t>
    </w:r>
    <w:r>
      <w:fldChar w:fldCharType="end"/>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4C2D8C"/>
    <w:multiLevelType w:val="multilevel"/>
    <w:tmpl w:val="674C2D8C"/>
    <w:lvl w:ilvl="0" w:tentative="0">
      <w:start w:val="1"/>
      <w:numFmt w:val="decimal"/>
      <w:lvlText w:val="%1."/>
      <w:lvlJc w:val="left"/>
      <w:pPr>
        <w:ind w:left="720" w:hanging="360"/>
      </w:pPr>
      <w:rPr>
        <w:rFonts w:hint="default" w:ascii="Times New Roman" w:hAnsi="Times New Roman" w:cs="Times New Roman"/>
        <w:sz w:val="24"/>
      </w:rPr>
    </w:lvl>
    <w:lvl w:ilvl="1" w:tentative="0">
      <w:start w:val="3"/>
      <w:numFmt w:val="decimal"/>
      <w:isLgl/>
      <w:lvlText w:val="%1.%2"/>
      <w:lvlJc w:val="left"/>
      <w:pPr>
        <w:ind w:left="1065" w:hanging="705"/>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255ADC"/>
    <w:rsid w:val="000002E0"/>
    <w:rsid w:val="00002690"/>
    <w:rsid w:val="00011895"/>
    <w:rsid w:val="00017A71"/>
    <w:rsid w:val="000202D3"/>
    <w:rsid w:val="00027CEC"/>
    <w:rsid w:val="0003243F"/>
    <w:rsid w:val="0004190F"/>
    <w:rsid w:val="00051031"/>
    <w:rsid w:val="00057A9A"/>
    <w:rsid w:val="000622C2"/>
    <w:rsid w:val="00062CA9"/>
    <w:rsid w:val="00065EA5"/>
    <w:rsid w:val="00070D16"/>
    <w:rsid w:val="00072568"/>
    <w:rsid w:val="000729AB"/>
    <w:rsid w:val="00085057"/>
    <w:rsid w:val="000A0933"/>
    <w:rsid w:val="000A1616"/>
    <w:rsid w:val="000A4858"/>
    <w:rsid w:val="000A4C83"/>
    <w:rsid w:val="000B01AB"/>
    <w:rsid w:val="000B302D"/>
    <w:rsid w:val="000B3F15"/>
    <w:rsid w:val="000B6685"/>
    <w:rsid w:val="000D183A"/>
    <w:rsid w:val="000D30E9"/>
    <w:rsid w:val="000D4FDB"/>
    <w:rsid w:val="000E2F55"/>
    <w:rsid w:val="000E657E"/>
    <w:rsid w:val="000F13F6"/>
    <w:rsid w:val="000F4834"/>
    <w:rsid w:val="00102D8B"/>
    <w:rsid w:val="00112555"/>
    <w:rsid w:val="00112F31"/>
    <w:rsid w:val="001167BF"/>
    <w:rsid w:val="00120057"/>
    <w:rsid w:val="00120CD4"/>
    <w:rsid w:val="00123AC4"/>
    <w:rsid w:val="00124EB8"/>
    <w:rsid w:val="00131B7E"/>
    <w:rsid w:val="001348AF"/>
    <w:rsid w:val="00136932"/>
    <w:rsid w:val="00162287"/>
    <w:rsid w:val="00166A23"/>
    <w:rsid w:val="00173E58"/>
    <w:rsid w:val="00177767"/>
    <w:rsid w:val="001835B0"/>
    <w:rsid w:val="00186EDD"/>
    <w:rsid w:val="00195E44"/>
    <w:rsid w:val="001C1737"/>
    <w:rsid w:val="001C333E"/>
    <w:rsid w:val="001C5171"/>
    <w:rsid w:val="001C669E"/>
    <w:rsid w:val="001D2D95"/>
    <w:rsid w:val="001D571E"/>
    <w:rsid w:val="001E4167"/>
    <w:rsid w:val="001E557F"/>
    <w:rsid w:val="001E7AD4"/>
    <w:rsid w:val="001F55C9"/>
    <w:rsid w:val="00200E3C"/>
    <w:rsid w:val="00204756"/>
    <w:rsid w:val="002049AF"/>
    <w:rsid w:val="002071DB"/>
    <w:rsid w:val="00207E28"/>
    <w:rsid w:val="00220A20"/>
    <w:rsid w:val="00221471"/>
    <w:rsid w:val="002356B6"/>
    <w:rsid w:val="0023675B"/>
    <w:rsid w:val="00236FCA"/>
    <w:rsid w:val="002374E2"/>
    <w:rsid w:val="00245FD5"/>
    <w:rsid w:val="00246271"/>
    <w:rsid w:val="00252888"/>
    <w:rsid w:val="00255ADC"/>
    <w:rsid w:val="00257E31"/>
    <w:rsid w:val="002606AF"/>
    <w:rsid w:val="002649B7"/>
    <w:rsid w:val="00265D7A"/>
    <w:rsid w:val="002714A8"/>
    <w:rsid w:val="00282230"/>
    <w:rsid w:val="00295D2D"/>
    <w:rsid w:val="002A717C"/>
    <w:rsid w:val="002C516C"/>
    <w:rsid w:val="002D08C3"/>
    <w:rsid w:val="002E43B6"/>
    <w:rsid w:val="002E4BBA"/>
    <w:rsid w:val="002F1655"/>
    <w:rsid w:val="002F2BB5"/>
    <w:rsid w:val="003005C7"/>
    <w:rsid w:val="003050B0"/>
    <w:rsid w:val="00305A78"/>
    <w:rsid w:val="00306BF4"/>
    <w:rsid w:val="003426B2"/>
    <w:rsid w:val="00345859"/>
    <w:rsid w:val="00353A04"/>
    <w:rsid w:val="00355274"/>
    <w:rsid w:val="0035776C"/>
    <w:rsid w:val="00361C05"/>
    <w:rsid w:val="00365517"/>
    <w:rsid w:val="00365E38"/>
    <w:rsid w:val="0037325A"/>
    <w:rsid w:val="00374DB5"/>
    <w:rsid w:val="003810BE"/>
    <w:rsid w:val="00381E43"/>
    <w:rsid w:val="003877D1"/>
    <w:rsid w:val="00391230"/>
    <w:rsid w:val="003969A1"/>
    <w:rsid w:val="003A0A53"/>
    <w:rsid w:val="003A16BE"/>
    <w:rsid w:val="003A1CA0"/>
    <w:rsid w:val="003A6703"/>
    <w:rsid w:val="003A77D7"/>
    <w:rsid w:val="003B2A0D"/>
    <w:rsid w:val="003B4027"/>
    <w:rsid w:val="003C003B"/>
    <w:rsid w:val="003C0D14"/>
    <w:rsid w:val="003C17D6"/>
    <w:rsid w:val="003C2E99"/>
    <w:rsid w:val="003C7E38"/>
    <w:rsid w:val="003D4342"/>
    <w:rsid w:val="003D761B"/>
    <w:rsid w:val="003E485A"/>
    <w:rsid w:val="003E5186"/>
    <w:rsid w:val="003F698E"/>
    <w:rsid w:val="003F76FC"/>
    <w:rsid w:val="00402ADA"/>
    <w:rsid w:val="00416B0F"/>
    <w:rsid w:val="0042096B"/>
    <w:rsid w:val="00420AF3"/>
    <w:rsid w:val="0042456C"/>
    <w:rsid w:val="004307BC"/>
    <w:rsid w:val="004307D0"/>
    <w:rsid w:val="00430E64"/>
    <w:rsid w:val="00437D29"/>
    <w:rsid w:val="00443770"/>
    <w:rsid w:val="00446B28"/>
    <w:rsid w:val="00447CD2"/>
    <w:rsid w:val="00450D8C"/>
    <w:rsid w:val="0045270F"/>
    <w:rsid w:val="004633E0"/>
    <w:rsid w:val="00464216"/>
    <w:rsid w:val="00470916"/>
    <w:rsid w:val="00474429"/>
    <w:rsid w:val="00475D9A"/>
    <w:rsid w:val="0047670A"/>
    <w:rsid w:val="00487E49"/>
    <w:rsid w:val="0049187B"/>
    <w:rsid w:val="00492635"/>
    <w:rsid w:val="004A5E9E"/>
    <w:rsid w:val="004B31BE"/>
    <w:rsid w:val="004C5225"/>
    <w:rsid w:val="004D0E12"/>
    <w:rsid w:val="004D3646"/>
    <w:rsid w:val="004D7BB9"/>
    <w:rsid w:val="004F513A"/>
    <w:rsid w:val="00500063"/>
    <w:rsid w:val="005013B3"/>
    <w:rsid w:val="00503E44"/>
    <w:rsid w:val="00511763"/>
    <w:rsid w:val="00530828"/>
    <w:rsid w:val="005332E0"/>
    <w:rsid w:val="00533689"/>
    <w:rsid w:val="005343B8"/>
    <w:rsid w:val="00536DC8"/>
    <w:rsid w:val="00544722"/>
    <w:rsid w:val="0054574A"/>
    <w:rsid w:val="005505AE"/>
    <w:rsid w:val="00551E0F"/>
    <w:rsid w:val="00552138"/>
    <w:rsid w:val="005533BB"/>
    <w:rsid w:val="00560E05"/>
    <w:rsid w:val="0058189D"/>
    <w:rsid w:val="00582A00"/>
    <w:rsid w:val="00593370"/>
    <w:rsid w:val="005976AB"/>
    <w:rsid w:val="005A4803"/>
    <w:rsid w:val="005A63F2"/>
    <w:rsid w:val="005B29AD"/>
    <w:rsid w:val="005B3C5C"/>
    <w:rsid w:val="005B3DD7"/>
    <w:rsid w:val="005B699E"/>
    <w:rsid w:val="005C37D6"/>
    <w:rsid w:val="005C4682"/>
    <w:rsid w:val="005C5054"/>
    <w:rsid w:val="005C58E7"/>
    <w:rsid w:val="005E43BA"/>
    <w:rsid w:val="005F05CF"/>
    <w:rsid w:val="005F133F"/>
    <w:rsid w:val="005F42DE"/>
    <w:rsid w:val="005F7FA4"/>
    <w:rsid w:val="0060368C"/>
    <w:rsid w:val="00606A97"/>
    <w:rsid w:val="00610257"/>
    <w:rsid w:val="006149F2"/>
    <w:rsid w:val="00615732"/>
    <w:rsid w:val="00623C72"/>
    <w:rsid w:val="006259FB"/>
    <w:rsid w:val="00630A68"/>
    <w:rsid w:val="00634055"/>
    <w:rsid w:val="006412B0"/>
    <w:rsid w:val="00641430"/>
    <w:rsid w:val="0064660D"/>
    <w:rsid w:val="00652B32"/>
    <w:rsid w:val="00653D2A"/>
    <w:rsid w:val="00656682"/>
    <w:rsid w:val="0066570B"/>
    <w:rsid w:val="00672981"/>
    <w:rsid w:val="006735B2"/>
    <w:rsid w:val="00681849"/>
    <w:rsid w:val="00696891"/>
    <w:rsid w:val="006A3B87"/>
    <w:rsid w:val="006B0195"/>
    <w:rsid w:val="006B2CF6"/>
    <w:rsid w:val="006B5FBC"/>
    <w:rsid w:val="006B633B"/>
    <w:rsid w:val="006C0F80"/>
    <w:rsid w:val="006F0536"/>
    <w:rsid w:val="006F22D6"/>
    <w:rsid w:val="006F6C76"/>
    <w:rsid w:val="00702519"/>
    <w:rsid w:val="00704794"/>
    <w:rsid w:val="007149DB"/>
    <w:rsid w:val="007158F0"/>
    <w:rsid w:val="00716597"/>
    <w:rsid w:val="0072606A"/>
    <w:rsid w:val="00734137"/>
    <w:rsid w:val="00741C95"/>
    <w:rsid w:val="007429B1"/>
    <w:rsid w:val="007473C7"/>
    <w:rsid w:val="00747EE2"/>
    <w:rsid w:val="00750A94"/>
    <w:rsid w:val="00750AD4"/>
    <w:rsid w:val="00753A20"/>
    <w:rsid w:val="00771385"/>
    <w:rsid w:val="00780366"/>
    <w:rsid w:val="00785C7B"/>
    <w:rsid w:val="00791C34"/>
    <w:rsid w:val="007B1889"/>
    <w:rsid w:val="007B2C39"/>
    <w:rsid w:val="007C145C"/>
    <w:rsid w:val="007C6536"/>
    <w:rsid w:val="007D1BC7"/>
    <w:rsid w:val="007D220E"/>
    <w:rsid w:val="007D5414"/>
    <w:rsid w:val="007E13B6"/>
    <w:rsid w:val="007F056C"/>
    <w:rsid w:val="007F7092"/>
    <w:rsid w:val="00807349"/>
    <w:rsid w:val="00817594"/>
    <w:rsid w:val="0082030F"/>
    <w:rsid w:val="00822B12"/>
    <w:rsid w:val="00830816"/>
    <w:rsid w:val="00835C70"/>
    <w:rsid w:val="00840699"/>
    <w:rsid w:val="00853944"/>
    <w:rsid w:val="00856693"/>
    <w:rsid w:val="00861910"/>
    <w:rsid w:val="00880BB3"/>
    <w:rsid w:val="00884674"/>
    <w:rsid w:val="00892CFA"/>
    <w:rsid w:val="008958E3"/>
    <w:rsid w:val="00896392"/>
    <w:rsid w:val="00896B61"/>
    <w:rsid w:val="008A2305"/>
    <w:rsid w:val="008A7208"/>
    <w:rsid w:val="008B50DD"/>
    <w:rsid w:val="008B5B51"/>
    <w:rsid w:val="008B6C07"/>
    <w:rsid w:val="008C1A8B"/>
    <w:rsid w:val="008C584F"/>
    <w:rsid w:val="008D5956"/>
    <w:rsid w:val="008E7707"/>
    <w:rsid w:val="008E77A8"/>
    <w:rsid w:val="008F1154"/>
    <w:rsid w:val="008F4A0E"/>
    <w:rsid w:val="0091240D"/>
    <w:rsid w:val="00913135"/>
    <w:rsid w:val="00917389"/>
    <w:rsid w:val="0092086B"/>
    <w:rsid w:val="00920BC2"/>
    <w:rsid w:val="00927A5B"/>
    <w:rsid w:val="00930EE3"/>
    <w:rsid w:val="00931812"/>
    <w:rsid w:val="009377F0"/>
    <w:rsid w:val="00942BE2"/>
    <w:rsid w:val="0096128A"/>
    <w:rsid w:val="0096134C"/>
    <w:rsid w:val="00966DC2"/>
    <w:rsid w:val="00986BA6"/>
    <w:rsid w:val="00986FF6"/>
    <w:rsid w:val="009871A6"/>
    <w:rsid w:val="00992A82"/>
    <w:rsid w:val="00993797"/>
    <w:rsid w:val="00996613"/>
    <w:rsid w:val="009A1505"/>
    <w:rsid w:val="009A1530"/>
    <w:rsid w:val="009A5E01"/>
    <w:rsid w:val="009A6B15"/>
    <w:rsid w:val="009B3B40"/>
    <w:rsid w:val="009B440B"/>
    <w:rsid w:val="009B46DA"/>
    <w:rsid w:val="009C0127"/>
    <w:rsid w:val="009C6594"/>
    <w:rsid w:val="009D1079"/>
    <w:rsid w:val="009D593B"/>
    <w:rsid w:val="009D7B87"/>
    <w:rsid w:val="009E288E"/>
    <w:rsid w:val="009E7F51"/>
    <w:rsid w:val="009F40DC"/>
    <w:rsid w:val="00A042B6"/>
    <w:rsid w:val="00A12C01"/>
    <w:rsid w:val="00A13AAB"/>
    <w:rsid w:val="00A20B50"/>
    <w:rsid w:val="00A259C0"/>
    <w:rsid w:val="00A34DAF"/>
    <w:rsid w:val="00A3751E"/>
    <w:rsid w:val="00A414BE"/>
    <w:rsid w:val="00A47E42"/>
    <w:rsid w:val="00A55726"/>
    <w:rsid w:val="00A55DDD"/>
    <w:rsid w:val="00A61665"/>
    <w:rsid w:val="00A8365E"/>
    <w:rsid w:val="00A847AD"/>
    <w:rsid w:val="00A84BE6"/>
    <w:rsid w:val="00A86371"/>
    <w:rsid w:val="00A87726"/>
    <w:rsid w:val="00AB1F49"/>
    <w:rsid w:val="00AD47D1"/>
    <w:rsid w:val="00AD485C"/>
    <w:rsid w:val="00AD7EA7"/>
    <w:rsid w:val="00AE48A3"/>
    <w:rsid w:val="00AE67AC"/>
    <w:rsid w:val="00AF2B16"/>
    <w:rsid w:val="00B01CE8"/>
    <w:rsid w:val="00B124D0"/>
    <w:rsid w:val="00B13D68"/>
    <w:rsid w:val="00B15AD1"/>
    <w:rsid w:val="00B234A7"/>
    <w:rsid w:val="00B23F81"/>
    <w:rsid w:val="00B32794"/>
    <w:rsid w:val="00B33ED3"/>
    <w:rsid w:val="00B454A5"/>
    <w:rsid w:val="00B5134B"/>
    <w:rsid w:val="00B56AB4"/>
    <w:rsid w:val="00B57B97"/>
    <w:rsid w:val="00B57D75"/>
    <w:rsid w:val="00B60FA8"/>
    <w:rsid w:val="00B660D4"/>
    <w:rsid w:val="00B71367"/>
    <w:rsid w:val="00B76866"/>
    <w:rsid w:val="00B77021"/>
    <w:rsid w:val="00B77362"/>
    <w:rsid w:val="00B77B5B"/>
    <w:rsid w:val="00B843DA"/>
    <w:rsid w:val="00B91171"/>
    <w:rsid w:val="00B926B2"/>
    <w:rsid w:val="00B934FC"/>
    <w:rsid w:val="00B93FB8"/>
    <w:rsid w:val="00B963A4"/>
    <w:rsid w:val="00B97ACB"/>
    <w:rsid w:val="00BA3F00"/>
    <w:rsid w:val="00BB0EA7"/>
    <w:rsid w:val="00BB1362"/>
    <w:rsid w:val="00BB1D93"/>
    <w:rsid w:val="00BB6604"/>
    <w:rsid w:val="00BC518D"/>
    <w:rsid w:val="00BD25F6"/>
    <w:rsid w:val="00BD2734"/>
    <w:rsid w:val="00BE4D03"/>
    <w:rsid w:val="00BE5016"/>
    <w:rsid w:val="00BE7070"/>
    <w:rsid w:val="00BF76C8"/>
    <w:rsid w:val="00C00B71"/>
    <w:rsid w:val="00C055D7"/>
    <w:rsid w:val="00C140AD"/>
    <w:rsid w:val="00C25AAF"/>
    <w:rsid w:val="00C26319"/>
    <w:rsid w:val="00C273B0"/>
    <w:rsid w:val="00C31BE0"/>
    <w:rsid w:val="00C34C74"/>
    <w:rsid w:val="00C55392"/>
    <w:rsid w:val="00C62A25"/>
    <w:rsid w:val="00C64B34"/>
    <w:rsid w:val="00C72516"/>
    <w:rsid w:val="00C74276"/>
    <w:rsid w:val="00C830BC"/>
    <w:rsid w:val="00C86973"/>
    <w:rsid w:val="00C87B2C"/>
    <w:rsid w:val="00C96209"/>
    <w:rsid w:val="00CA7767"/>
    <w:rsid w:val="00CC47CB"/>
    <w:rsid w:val="00CC7227"/>
    <w:rsid w:val="00CD0C0A"/>
    <w:rsid w:val="00CD0D33"/>
    <w:rsid w:val="00CD5F4E"/>
    <w:rsid w:val="00CD7194"/>
    <w:rsid w:val="00CD7F83"/>
    <w:rsid w:val="00CE75EC"/>
    <w:rsid w:val="00CF324A"/>
    <w:rsid w:val="00CF52A9"/>
    <w:rsid w:val="00D03539"/>
    <w:rsid w:val="00D055A7"/>
    <w:rsid w:val="00D358EC"/>
    <w:rsid w:val="00D36D70"/>
    <w:rsid w:val="00D5103E"/>
    <w:rsid w:val="00D5170E"/>
    <w:rsid w:val="00D52AA2"/>
    <w:rsid w:val="00D605A8"/>
    <w:rsid w:val="00D71DBC"/>
    <w:rsid w:val="00D7238F"/>
    <w:rsid w:val="00D74451"/>
    <w:rsid w:val="00D76DB4"/>
    <w:rsid w:val="00D902B9"/>
    <w:rsid w:val="00D90CE6"/>
    <w:rsid w:val="00D910C2"/>
    <w:rsid w:val="00DA40A4"/>
    <w:rsid w:val="00DB07D3"/>
    <w:rsid w:val="00DB21A6"/>
    <w:rsid w:val="00DB2E51"/>
    <w:rsid w:val="00DB5793"/>
    <w:rsid w:val="00DB6045"/>
    <w:rsid w:val="00DD0E6E"/>
    <w:rsid w:val="00DD28D6"/>
    <w:rsid w:val="00DD3F39"/>
    <w:rsid w:val="00DE1267"/>
    <w:rsid w:val="00DE28CE"/>
    <w:rsid w:val="00DE2E73"/>
    <w:rsid w:val="00DE55A8"/>
    <w:rsid w:val="00DE6EB8"/>
    <w:rsid w:val="00DF5CAE"/>
    <w:rsid w:val="00E00716"/>
    <w:rsid w:val="00E01DD3"/>
    <w:rsid w:val="00E134B8"/>
    <w:rsid w:val="00E15BFA"/>
    <w:rsid w:val="00E22850"/>
    <w:rsid w:val="00E22DB7"/>
    <w:rsid w:val="00E27DAC"/>
    <w:rsid w:val="00E31011"/>
    <w:rsid w:val="00E40025"/>
    <w:rsid w:val="00E42423"/>
    <w:rsid w:val="00E726C3"/>
    <w:rsid w:val="00E77146"/>
    <w:rsid w:val="00E81877"/>
    <w:rsid w:val="00E846EA"/>
    <w:rsid w:val="00E91088"/>
    <w:rsid w:val="00E9235E"/>
    <w:rsid w:val="00E937D4"/>
    <w:rsid w:val="00EA189E"/>
    <w:rsid w:val="00EA25E0"/>
    <w:rsid w:val="00EA30D6"/>
    <w:rsid w:val="00EA74AF"/>
    <w:rsid w:val="00EB0C66"/>
    <w:rsid w:val="00EB22A3"/>
    <w:rsid w:val="00EB36BC"/>
    <w:rsid w:val="00EB474A"/>
    <w:rsid w:val="00EB5F6B"/>
    <w:rsid w:val="00EC37BE"/>
    <w:rsid w:val="00EE37A8"/>
    <w:rsid w:val="00EF0978"/>
    <w:rsid w:val="00EF2250"/>
    <w:rsid w:val="00F04440"/>
    <w:rsid w:val="00F05965"/>
    <w:rsid w:val="00F12493"/>
    <w:rsid w:val="00F14724"/>
    <w:rsid w:val="00F30ED4"/>
    <w:rsid w:val="00F314D3"/>
    <w:rsid w:val="00F43C14"/>
    <w:rsid w:val="00F526FD"/>
    <w:rsid w:val="00F539AD"/>
    <w:rsid w:val="00F66CCA"/>
    <w:rsid w:val="00F66E3F"/>
    <w:rsid w:val="00F701F7"/>
    <w:rsid w:val="00F71CD3"/>
    <w:rsid w:val="00F74511"/>
    <w:rsid w:val="00F752CE"/>
    <w:rsid w:val="00F76B27"/>
    <w:rsid w:val="00F76E14"/>
    <w:rsid w:val="00F80F9E"/>
    <w:rsid w:val="00F81CC4"/>
    <w:rsid w:val="00F83A7A"/>
    <w:rsid w:val="00F843E8"/>
    <w:rsid w:val="00F861C1"/>
    <w:rsid w:val="00FB0027"/>
    <w:rsid w:val="00FB08D6"/>
    <w:rsid w:val="00FB239C"/>
    <w:rsid w:val="00FB4F4E"/>
    <w:rsid w:val="00FB58CF"/>
    <w:rsid w:val="00FB6C7F"/>
    <w:rsid w:val="00FB6F9A"/>
    <w:rsid w:val="00FC55BC"/>
    <w:rsid w:val="00FD087A"/>
    <w:rsid w:val="00FD64C6"/>
    <w:rsid w:val="00FD7659"/>
    <w:rsid w:val="00FD7888"/>
    <w:rsid w:val="00FF6703"/>
    <w:rsid w:val="104525C9"/>
    <w:rsid w:val="25F020BD"/>
    <w:rsid w:val="340B2DAA"/>
    <w:rsid w:val="46E00333"/>
    <w:rsid w:val="499E769A"/>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 w:line="360" w:lineRule="auto"/>
      <w:ind w:right="119"/>
      <w:jc w:val="both"/>
    </w:pPr>
    <w:rPr>
      <w:rFonts w:ascii="Calibri" w:hAnsi="Calibri" w:eastAsia="Calibri" w:cs="Times New Roman"/>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3"/>
    <w:unhideWhenUsed/>
    <w:qFormat/>
    <w:uiPriority w:val="1"/>
    <w:pPr>
      <w:widowControl w:val="0"/>
      <w:autoSpaceDE w:val="0"/>
      <w:autoSpaceDN w:val="0"/>
      <w:spacing w:before="0" w:line="240" w:lineRule="auto"/>
      <w:ind w:right="0"/>
      <w:jc w:val="left"/>
    </w:pPr>
    <w:rPr>
      <w:rFonts w:ascii="Times New Roman" w:hAnsi="Times New Roman" w:eastAsia="Times New Roman"/>
      <w:sz w:val="24"/>
      <w:szCs w:val="24"/>
      <w:lang w:val="zh-CN"/>
    </w:rPr>
  </w:style>
  <w:style w:type="paragraph" w:styleId="5">
    <w:name w:val="footer"/>
    <w:basedOn w:val="1"/>
    <w:link w:val="12"/>
    <w:unhideWhenUsed/>
    <w:uiPriority w:val="99"/>
    <w:pPr>
      <w:tabs>
        <w:tab w:val="center" w:pos="4513"/>
        <w:tab w:val="right" w:pos="9026"/>
      </w:tabs>
      <w:spacing w:before="0" w:line="240" w:lineRule="auto"/>
    </w:pPr>
  </w:style>
  <w:style w:type="paragraph" w:styleId="6">
    <w:name w:val="header"/>
    <w:basedOn w:val="1"/>
    <w:link w:val="11"/>
    <w:unhideWhenUsed/>
    <w:uiPriority w:val="99"/>
    <w:pPr>
      <w:tabs>
        <w:tab w:val="center" w:pos="4513"/>
        <w:tab w:val="right" w:pos="9026"/>
      </w:tabs>
      <w:spacing w:before="0" w:line="240" w:lineRule="auto"/>
    </w:pPr>
  </w:style>
  <w:style w:type="paragraph" w:styleId="7">
    <w:name w:val="Normal (Web)"/>
    <w:basedOn w:val="1"/>
    <w:unhideWhenUsed/>
    <w:uiPriority w:val="99"/>
    <w:pPr>
      <w:spacing w:before="100" w:beforeAutospacing="1" w:after="100" w:afterAutospacing="1" w:line="240" w:lineRule="auto"/>
      <w:ind w:right="0"/>
      <w:jc w:val="left"/>
    </w:pPr>
    <w:rPr>
      <w:rFonts w:ascii="Times New Roman" w:hAnsi="Times New Roman" w:eastAsia="Times New Roman"/>
      <w:sz w:val="24"/>
      <w:szCs w:val="24"/>
      <w:lang w:val="zh-CN" w:eastAsia="zh-CN"/>
    </w:rPr>
  </w:style>
  <w:style w:type="character" w:styleId="8">
    <w:name w:val="Strong"/>
    <w:qFormat/>
    <w:uiPriority w:val="22"/>
    <w:rPr>
      <w:b/>
      <w:bCs/>
    </w:rPr>
  </w:style>
  <w:style w:type="table" w:styleId="9">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Header Char"/>
    <w:basedOn w:val="2"/>
    <w:link w:val="6"/>
    <w:uiPriority w:val="99"/>
  </w:style>
  <w:style w:type="character" w:customStyle="1" w:styleId="12">
    <w:name w:val="Footer Char"/>
    <w:basedOn w:val="2"/>
    <w:link w:val="5"/>
    <w:uiPriority w:val="99"/>
  </w:style>
  <w:style w:type="character" w:customStyle="1" w:styleId="13">
    <w:name w:val="Body Text Char"/>
    <w:link w:val="4"/>
    <w:semiHidden/>
    <w:qFormat/>
    <w:uiPriority w:val="1"/>
    <w:rPr>
      <w:rFonts w:ascii="Times New Roman" w:hAnsi="Times New Roman" w:eastAsia="Times New Roman" w:cs="Times New Roman"/>
      <w:sz w:val="24"/>
      <w:szCs w:val="24"/>
      <w:lang w:val="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an\Music\KP%20Maman\Ujian%20KP\KP%20Maman\BAB%20II\BAB%20I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BAB II</Template>
  <Pages>3</Pages>
  <Words>227</Words>
  <Characters>1299</Characters>
  <Lines>10</Lines>
  <Paragraphs>3</Paragraphs>
  <TotalTime>800</TotalTime>
  <ScaleCrop>false</ScaleCrop>
  <LinksUpToDate>false</LinksUpToDate>
  <CharactersWithSpaces>1523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2023-02-03T04:04:00Z</dcterms:created>
  <dc:creator>Maman</dc:creator>
  <cp:lastModifiedBy>programmer ridikcindustries</cp:lastModifiedBy>
  <dcterms:modified xsi:type="dcterms:W3CDTF">2023-02-16T10:01:22Z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25B01D2EA3E24C9BBA04CDBD47E7CE6A</vt:lpwstr>
  </property>
</Properties>
</file>